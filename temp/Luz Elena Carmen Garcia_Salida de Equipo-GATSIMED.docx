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1238"/>
        <w:gridCol w:w="2075"/>
        <w:gridCol w:w="1894"/>
        <w:gridCol w:w="3686"/>
      </w:tblGrid>
      <w:tr w:rsidR="00580031" w:rsidRPr="00847EC8" w14:paraId="7645BD7A" w14:textId="77777777" w:rsidTr="00F563CD">
        <w:trPr>
          <w:trHeight w:val="321"/>
        </w:trPr>
        <w:tc>
          <w:tcPr>
            <w:tcW w:w="2301" w:type="dxa"/>
            <w:shd w:val="clear" w:color="auto" w:fill="FFFFFF"/>
          </w:tcPr>
          <w:p w14:paraId="28FDFC55" w14:textId="77777777" w:rsidR="00580031" w:rsidRPr="00847EC8" w:rsidRDefault="00580031" w:rsidP="0034444E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FECHA</w:t>
            </w:r>
          </w:p>
        </w:tc>
        <w:tc>
          <w:tcPr>
            <w:tcW w:w="8893" w:type="dxa"/>
            <w:gridSpan w:val="4"/>
          </w:tcPr>
          <w:p w14:paraId="32C62352" w14:textId="0D442BD9" w:rsidR="00580031" w:rsidRPr="00847EC8" w:rsidRDefault="00580031" w:rsidP="0034444E">
            <w:pPr>
              <w:ind w:right="454"/>
              <w:rPr>
                <w:rFonts w:ascii="Segoe UI" w:hAnsi="Segoe UI" w:cs="Segoe UI"/>
                <w:bCs/>
              </w:rPr>
            </w:pPr>
          </w:p>
        </w:tc>
      </w:tr>
      <w:tr w:rsidR="00580031" w:rsidRPr="00847EC8" w14:paraId="741849D0" w14:textId="77777777" w:rsidTr="00F563CD">
        <w:trPr>
          <w:trHeight w:val="268"/>
        </w:trPr>
        <w:tc>
          <w:tcPr>
            <w:tcW w:w="2301" w:type="dxa"/>
            <w:shd w:val="clear" w:color="auto" w:fill="FFFFFF"/>
          </w:tcPr>
          <w:p w14:paraId="6C82F677" w14:textId="77777777" w:rsidR="00580031" w:rsidRPr="00847EC8" w:rsidRDefault="00580031" w:rsidP="0034444E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SOLICITANTE</w:t>
            </w:r>
          </w:p>
        </w:tc>
        <w:tc>
          <w:tcPr>
            <w:tcW w:w="8893" w:type="dxa"/>
            <w:gridSpan w:val="4"/>
          </w:tcPr>
          <w:p w14:paraId="77362AE3" w14:textId="4B03B4D3" w:rsidR="00580031" w:rsidRPr="00847EC8" w:rsidRDefault="00D56841" w:rsidP="0034444E">
            <w:pPr>
              <w:ind w:right="454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Luz Elena Carmen Garcia</w:t>
            </w:r>
          </w:p>
        </w:tc>
      </w:tr>
      <w:tr w:rsidR="00580031" w:rsidRPr="00847EC8" w14:paraId="4D9BA738" w14:textId="77777777" w:rsidTr="00F563CD">
        <w:trPr>
          <w:trHeight w:val="613"/>
        </w:trPr>
        <w:tc>
          <w:tcPr>
            <w:tcW w:w="2301" w:type="dxa"/>
            <w:shd w:val="clear" w:color="auto" w:fill="FFFFFF"/>
          </w:tcPr>
          <w:p w14:paraId="62D49A6F" w14:textId="77777777" w:rsidR="00580031" w:rsidRPr="00847EC8" w:rsidRDefault="00580031" w:rsidP="0034444E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DEPARTAMENTO</w:t>
            </w:r>
          </w:p>
        </w:tc>
        <w:tc>
          <w:tcPr>
            <w:tcW w:w="8893" w:type="dxa"/>
            <w:gridSpan w:val="4"/>
          </w:tcPr>
          <w:p w14:paraId="56F923E8" w14:textId="037EACF5" w:rsidR="009E4FC2" w:rsidRDefault="00D56841" w:rsidP="003B3111">
            <w:pPr>
              <w:tabs>
                <w:tab w:val="right" w:pos="8506"/>
              </w:tabs>
              <w:ind w:right="454"/>
              <w:rPr>
                <w:rFonts w:ascii="Segoe UI" w:hAnsi="Segoe UI" w:cs="Segoe UI"/>
                <w:b/>
              </w:rPr>
            </w:pPr>
            <w:sdt>
              <w:sdtPr>
                <w:rPr>
                  <w:rFonts w:ascii="Segoe UI" w:hAnsi="Segoe UI" w:cs="Segoe UI"/>
                  <w:b/>
                </w:rPr>
                <w:id w:val="96724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EC8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="00FC5645" w:rsidRPr="00847EC8">
              <w:rPr>
                <w:rFonts w:ascii="Segoe UI" w:hAnsi="Segoe UI" w:cs="Segoe UI"/>
                <w:b/>
              </w:rPr>
              <w:t>Almacén</w:t>
            </w:r>
            <w:r w:rsidR="00636509" w:rsidRPr="00847EC8">
              <w:rPr>
                <w:rFonts w:ascii="Segoe UI" w:hAnsi="Segoe UI" w:cs="Segoe UI"/>
                <w:b/>
              </w:rPr>
              <w:t xml:space="preserve">  </w:t>
            </w:r>
            <w:r w:rsidR="009E4FC2">
              <w:rPr>
                <w:rFonts w:ascii="Segoe UI" w:hAnsi="Segoe UI" w:cs="Segoe UI"/>
                <w:b/>
              </w:rPr>
              <w:t xml:space="preserve">                              </w:t>
            </w:r>
            <w:r w:rsidR="00636509"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806975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509" w:rsidRPr="00847EC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636509" w:rsidRPr="00847EC8">
              <w:rPr>
                <w:rFonts w:ascii="Segoe UI" w:hAnsi="Segoe UI" w:cs="Segoe UI"/>
                <w:b/>
              </w:rPr>
              <w:t>Administrativa</w:t>
            </w:r>
            <w:r w:rsidR="00FC5645" w:rsidRPr="00847EC8">
              <w:rPr>
                <w:rFonts w:ascii="Segoe UI" w:hAnsi="Segoe UI" w:cs="Segoe UI"/>
                <w:b/>
              </w:rPr>
              <w:t xml:space="preserve"> </w:t>
            </w:r>
            <w:r w:rsidR="009E4FC2">
              <w:rPr>
                <w:rFonts w:ascii="Segoe UI" w:hAnsi="Segoe UI" w:cs="Segoe UI"/>
                <w:b/>
              </w:rPr>
              <w:t xml:space="preserve">          </w:t>
            </w:r>
            <w:r w:rsidR="00FC5645"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-478608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☒</w:t>
                </w:r>
              </w:sdtContent>
            </w:sdt>
            <w:r w:rsidR="00580031" w:rsidRPr="00847EC8">
              <w:rPr>
                <w:rFonts w:ascii="Segoe UI" w:hAnsi="Segoe UI" w:cs="Segoe UI"/>
                <w:b/>
              </w:rPr>
              <w:t xml:space="preserve"> </w:t>
            </w:r>
            <w:r w:rsidR="003F3966" w:rsidRPr="00847EC8">
              <w:rPr>
                <w:rFonts w:ascii="Segoe UI" w:hAnsi="Segoe UI" w:cs="Segoe UI"/>
                <w:b/>
              </w:rPr>
              <w:t>Calidad</w:t>
            </w:r>
            <w:r w:rsidR="00580031" w:rsidRPr="00847EC8">
              <w:rPr>
                <w:rFonts w:ascii="Segoe UI" w:hAnsi="Segoe UI" w:cs="Segoe UI"/>
                <w:b/>
              </w:rPr>
              <w:t xml:space="preserve"> </w:t>
            </w:r>
            <w:r w:rsidR="003B3111">
              <w:rPr>
                <w:rFonts w:ascii="Segoe UI" w:hAnsi="Segoe UI" w:cs="Segoe UI"/>
                <w:b/>
              </w:rPr>
              <w:t xml:space="preserve">                  </w:t>
            </w:r>
            <w:sdt>
              <w:sdtPr>
                <w:rPr>
                  <w:rFonts w:ascii="Segoe UI" w:hAnsi="Segoe UI" w:cs="Segoe UI"/>
                  <w:b/>
                </w:rPr>
                <w:id w:val="1012421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3111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="003B3111">
              <w:rPr>
                <w:rFonts w:ascii="Segoe UI" w:hAnsi="Segoe UI" w:cs="Segoe UI"/>
                <w:b/>
              </w:rPr>
              <w:t xml:space="preserve"> Compras</w:t>
            </w:r>
          </w:p>
          <w:p w14:paraId="1135877E" w14:textId="39703206" w:rsidR="009E4FC2" w:rsidRPr="00847EC8" w:rsidRDefault="00580031" w:rsidP="009E4FC2">
            <w:pPr>
              <w:tabs>
                <w:tab w:val="left" w:pos="7651"/>
              </w:tabs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1367099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47EC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3F3966" w:rsidRPr="00847EC8">
              <w:rPr>
                <w:rFonts w:ascii="Segoe UI" w:hAnsi="Segoe UI" w:cs="Segoe UI"/>
                <w:b/>
              </w:rPr>
              <w:t>Infraestructura</w:t>
            </w:r>
            <w:r w:rsidR="009E4FC2">
              <w:rPr>
                <w:rFonts w:ascii="Segoe UI" w:hAnsi="Segoe UI" w:cs="Segoe UI"/>
                <w:b/>
              </w:rPr>
              <w:t xml:space="preserve">                    </w:t>
            </w:r>
            <w:r w:rsidRPr="00847EC8">
              <w:rPr>
                <w:rFonts w:ascii="Segoe UI" w:hAnsi="Segoe UI" w:cs="Segoe UI"/>
                <w:b/>
              </w:rPr>
              <w:t xml:space="preserve">  </w:t>
            </w:r>
            <w:sdt>
              <w:sdtPr>
                <w:rPr>
                  <w:rFonts w:ascii="Segoe UI" w:hAnsi="Segoe UI" w:cs="Segoe UI"/>
                  <w:b/>
                </w:rPr>
                <w:id w:val="598454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47EC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3B3111">
              <w:rPr>
                <w:rFonts w:ascii="Segoe UI" w:hAnsi="Segoe UI" w:cs="Segoe UI"/>
                <w:b/>
              </w:rPr>
              <w:t xml:space="preserve"> Biomédica</w:t>
            </w:r>
            <w:r w:rsidR="009E4FC2">
              <w:rPr>
                <w:rFonts w:ascii="Segoe UI" w:hAnsi="Segoe UI" w:cs="Segoe UI"/>
                <w:b/>
              </w:rPr>
              <w:t xml:space="preserve">                 </w:t>
            </w:r>
            <w:r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-1932271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4FC2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="003F3966" w:rsidRPr="00847EC8">
              <w:rPr>
                <w:rFonts w:ascii="Segoe UI" w:hAnsi="Segoe UI" w:cs="Segoe UI"/>
                <w:b/>
              </w:rPr>
              <w:t>Producción</w:t>
            </w:r>
            <w:r w:rsidRPr="00847EC8">
              <w:rPr>
                <w:rFonts w:ascii="Segoe UI" w:hAnsi="Segoe UI" w:cs="Segoe UI"/>
                <w:b/>
              </w:rPr>
              <w:t xml:space="preserve">   </w:t>
            </w:r>
            <w:r w:rsidR="009E4FC2">
              <w:rPr>
                <w:rFonts w:ascii="Segoe UI" w:hAnsi="Segoe UI" w:cs="Segoe UI"/>
                <w:b/>
              </w:rPr>
              <w:t xml:space="preserve">   </w:t>
            </w:r>
            <w:r w:rsidR="003B3111">
              <w:rPr>
                <w:rFonts w:ascii="Segoe UI" w:hAnsi="Segoe UI" w:cs="Segoe UI"/>
                <w:b/>
              </w:rPr>
              <w:t xml:space="preserve"> </w:t>
            </w:r>
            <w:r w:rsidR="009E4FC2">
              <w:rPr>
                <w:rFonts w:ascii="Segoe UI" w:hAnsi="Segoe UI" w:cs="Segoe UI"/>
                <w:b/>
              </w:rPr>
              <w:t xml:space="preserve">  </w:t>
            </w:r>
            <w:sdt>
              <w:sdtPr>
                <w:rPr>
                  <w:rFonts w:ascii="Segoe UI" w:hAnsi="Segoe UI" w:cs="Segoe UI"/>
                  <w:b/>
                </w:rPr>
                <w:id w:val="494084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3111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="003B3111">
              <w:rPr>
                <w:rFonts w:ascii="Segoe UI" w:hAnsi="Segoe UI" w:cs="Segoe UI"/>
                <w:b/>
              </w:rPr>
              <w:t xml:space="preserve"> </w:t>
            </w:r>
            <w:r w:rsidR="009E4FC2">
              <w:rPr>
                <w:rFonts w:ascii="Segoe UI" w:hAnsi="Segoe UI" w:cs="Segoe UI"/>
                <w:b/>
              </w:rPr>
              <w:t>Ventas</w:t>
            </w:r>
          </w:p>
        </w:tc>
      </w:tr>
      <w:tr w:rsidR="00580031" w:rsidRPr="00847EC8" w14:paraId="36E27FB5" w14:textId="77777777" w:rsidTr="00F563CD">
        <w:trPr>
          <w:trHeight w:val="263"/>
        </w:trPr>
        <w:tc>
          <w:tcPr>
            <w:tcW w:w="2301" w:type="dxa"/>
            <w:shd w:val="clear" w:color="auto" w:fill="FFFFFF"/>
          </w:tcPr>
          <w:p w14:paraId="676ADCE4" w14:textId="77777777" w:rsidR="00580031" w:rsidRPr="00847EC8" w:rsidRDefault="00580031" w:rsidP="0034444E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PUESTO</w:t>
            </w:r>
          </w:p>
        </w:tc>
        <w:tc>
          <w:tcPr>
            <w:tcW w:w="8893" w:type="dxa"/>
            <w:gridSpan w:val="4"/>
          </w:tcPr>
          <w:p w14:paraId="09A916F6" w14:textId="173620F7" w:rsidR="00580031" w:rsidRPr="00847EC8" w:rsidRDefault="00D56841" w:rsidP="0034444E">
            <w:pPr>
              <w:tabs>
                <w:tab w:val="left" w:pos="1248"/>
              </w:tabs>
              <w:ind w:right="454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Auditor Interno </w:t>
            </w:r>
            <w:proofErr w:type="spellStart"/>
            <w:r>
              <w:rPr>
                <w:rFonts w:ascii="Segoe UI" w:hAnsi="Segoe UI" w:cs="Segoe UI"/>
                <w:bCs/>
              </w:rPr>
              <w:t>Lider</w:t>
            </w:r>
            <w:proofErr w:type="spellEnd"/>
          </w:p>
        </w:tc>
      </w:tr>
      <w:tr w:rsidR="00580031" w:rsidRPr="00847EC8" w14:paraId="2A037CDD" w14:textId="77777777" w:rsidTr="00F563CD">
        <w:trPr>
          <w:trHeight w:val="688"/>
        </w:trPr>
        <w:tc>
          <w:tcPr>
            <w:tcW w:w="2301" w:type="dxa"/>
            <w:shd w:val="clear" w:color="auto" w:fill="FFFFFF"/>
          </w:tcPr>
          <w:p w14:paraId="2A4A2044" w14:textId="77777777" w:rsidR="00580031" w:rsidRPr="00847EC8" w:rsidRDefault="00580031" w:rsidP="0034444E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MOTIVO</w:t>
            </w:r>
          </w:p>
        </w:tc>
        <w:tc>
          <w:tcPr>
            <w:tcW w:w="8893" w:type="dxa"/>
            <w:gridSpan w:val="4"/>
          </w:tcPr>
          <w:p w14:paraId="78C49E8D" w14:textId="26DF72F0" w:rsidR="00580031" w:rsidRPr="00847EC8" w:rsidRDefault="00D56841" w:rsidP="0034444E">
            <w:pPr>
              <w:ind w:right="454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Trabajo</w:t>
            </w:r>
          </w:p>
        </w:tc>
      </w:tr>
      <w:tr w:rsidR="00580031" w:rsidRPr="00847EC8" w14:paraId="5C25C79D" w14:textId="77777777" w:rsidTr="00F563CD">
        <w:trPr>
          <w:trHeight w:val="414"/>
        </w:trPr>
        <w:tc>
          <w:tcPr>
            <w:tcW w:w="11194" w:type="dxa"/>
            <w:gridSpan w:val="5"/>
            <w:shd w:val="clear" w:color="auto" w:fill="939599" w:themeFill="text2"/>
          </w:tcPr>
          <w:p w14:paraId="62D9E4A7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r w:rsidRPr="00847EC8">
              <w:rPr>
                <w:rFonts w:ascii="Segoe UI" w:hAnsi="Segoe UI" w:cs="Segoe UI"/>
                <w:b/>
                <w:color w:val="FFFFFF"/>
              </w:rPr>
              <w:t>DATOS DEL EQUIPO</w:t>
            </w:r>
          </w:p>
        </w:tc>
      </w:tr>
      <w:tr w:rsidR="00580031" w:rsidRPr="00847EC8" w14:paraId="223381ED" w14:textId="77777777" w:rsidTr="00F563CD">
        <w:tc>
          <w:tcPr>
            <w:tcW w:w="3539" w:type="dxa"/>
            <w:gridSpan w:val="2"/>
            <w:shd w:val="clear" w:color="auto" w:fill="939599" w:themeFill="text2"/>
          </w:tcPr>
          <w:p w14:paraId="3067AFEC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proofErr w:type="spellStart"/>
            <w:r w:rsidRPr="00847EC8">
              <w:rPr>
                <w:rFonts w:ascii="Segoe UI" w:hAnsi="Segoe UI" w:cs="Segoe UI"/>
                <w:b/>
                <w:color w:val="FFFFFF"/>
              </w:rPr>
              <w:t>N°</w:t>
            </w:r>
            <w:proofErr w:type="spellEnd"/>
            <w:r w:rsidRPr="00847EC8">
              <w:rPr>
                <w:rFonts w:ascii="Segoe UI" w:hAnsi="Segoe UI" w:cs="Segoe UI"/>
                <w:b/>
                <w:color w:val="FFFFFF"/>
              </w:rPr>
              <w:t xml:space="preserve"> DE SERIE</w:t>
            </w:r>
          </w:p>
        </w:tc>
        <w:tc>
          <w:tcPr>
            <w:tcW w:w="3969" w:type="dxa"/>
            <w:gridSpan w:val="2"/>
            <w:shd w:val="clear" w:color="auto" w:fill="939599" w:themeFill="text2"/>
          </w:tcPr>
          <w:p w14:paraId="14D4BB11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r w:rsidRPr="00847EC8">
              <w:rPr>
                <w:rFonts w:ascii="Segoe UI" w:hAnsi="Segoe UI" w:cs="Segoe UI"/>
                <w:b/>
                <w:color w:val="FFFFFF"/>
              </w:rPr>
              <w:t>MARCA</w:t>
            </w:r>
          </w:p>
        </w:tc>
        <w:tc>
          <w:tcPr>
            <w:tcW w:w="3686" w:type="dxa"/>
            <w:shd w:val="clear" w:color="auto" w:fill="939599" w:themeFill="text2"/>
          </w:tcPr>
          <w:p w14:paraId="401935D8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r w:rsidRPr="00847EC8">
              <w:rPr>
                <w:rFonts w:ascii="Segoe UI" w:hAnsi="Segoe UI" w:cs="Segoe UI"/>
                <w:b/>
                <w:color w:val="FFFFFF"/>
              </w:rPr>
              <w:t>MODELO</w:t>
            </w:r>
          </w:p>
        </w:tc>
      </w:tr>
      <w:tr w:rsidR="00580031" w:rsidRPr="00847EC8" w14:paraId="75C9E0A0" w14:textId="77777777" w:rsidTr="00F563CD">
        <w:trPr>
          <w:trHeight w:val="447"/>
        </w:trPr>
        <w:tc>
          <w:tcPr>
            <w:tcW w:w="3539" w:type="dxa"/>
            <w:gridSpan w:val="2"/>
            <w:shd w:val="clear" w:color="auto" w:fill="FFFFFF"/>
          </w:tcPr>
          <w:p w14:paraId="2D0C2E80" w14:textId="5B897D91" w:rsidR="00D44797" w:rsidRPr="00847EC8" w:rsidRDefault="00D56841" w:rsidP="003B2DDC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L1N0CV11D565049</w:t>
            </w:r>
          </w:p>
        </w:tc>
        <w:tc>
          <w:tcPr>
            <w:tcW w:w="3969" w:type="dxa"/>
            <w:gridSpan w:val="2"/>
            <w:shd w:val="clear" w:color="auto" w:fill="FFFFFF"/>
          </w:tcPr>
          <w:p w14:paraId="4760B054" w14:textId="5E45F496" w:rsidR="00580031" w:rsidRPr="00847EC8" w:rsidRDefault="00D56841" w:rsidP="003B2DDC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ASUS </w:t>
            </w:r>
            <w:proofErr w:type="spellStart"/>
            <w:r>
              <w:rPr>
                <w:rFonts w:ascii="Segoe UI" w:hAnsi="Segoe UI" w:cs="Segoe UI"/>
                <w:bCs/>
              </w:rPr>
              <w:t>Zenn</w:t>
            </w:r>
            <w:proofErr w:type="spellEnd"/>
            <w:r>
              <w:rPr>
                <w:rFonts w:ascii="Segoe UI" w:hAnsi="Segoe UI" w:cs="Segoe UI"/>
                <w:bCs/>
              </w:rPr>
              <w:t xml:space="preserve"> Book</w:t>
            </w:r>
          </w:p>
        </w:tc>
        <w:tc>
          <w:tcPr>
            <w:tcW w:w="3686" w:type="dxa"/>
            <w:shd w:val="clear" w:color="auto" w:fill="FFFFFF"/>
          </w:tcPr>
          <w:p w14:paraId="63595976" w14:textId="0CD317B3" w:rsidR="00580031" w:rsidRPr="00847EC8" w:rsidRDefault="00D56841" w:rsidP="003B2DDC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UX434F</w:t>
            </w:r>
          </w:p>
        </w:tc>
      </w:tr>
      <w:tr w:rsidR="00D56841" w:rsidRPr="00847EC8" w14:paraId="53792DAD" w14:textId="77777777" w:rsidTr="00F563CD">
        <w:trPr>
          <w:trHeight w:val="425"/>
        </w:trPr>
        <w:tc>
          <w:tcPr>
            <w:tcW w:w="3539" w:type="dxa"/>
            <w:gridSpan w:val="2"/>
            <w:shd w:val="clear" w:color="auto" w:fill="FFFFFF"/>
          </w:tcPr>
          <w:p w14:paraId="41483CC0" w14:textId="2146BC70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969" w:type="dxa"/>
            <w:gridSpan w:val="2"/>
            <w:shd w:val="clear" w:color="auto" w:fill="FFFFFF"/>
          </w:tcPr>
          <w:p w14:paraId="0B4F6333" w14:textId="72F6DFE2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686" w:type="dxa"/>
            <w:shd w:val="clear" w:color="auto" w:fill="FFFFFF"/>
          </w:tcPr>
          <w:p w14:paraId="7F9D6002" w14:textId="56632C54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</w:tr>
      <w:tr w:rsidR="00D56841" w:rsidRPr="00847EC8" w14:paraId="5F0B5740" w14:textId="77777777" w:rsidTr="00F563CD">
        <w:trPr>
          <w:trHeight w:val="425"/>
        </w:trPr>
        <w:tc>
          <w:tcPr>
            <w:tcW w:w="3539" w:type="dxa"/>
            <w:gridSpan w:val="2"/>
            <w:shd w:val="clear" w:color="auto" w:fill="FFFFFF"/>
          </w:tcPr>
          <w:p w14:paraId="303F0CF9" w14:textId="31B7CB16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969" w:type="dxa"/>
            <w:gridSpan w:val="2"/>
            <w:shd w:val="clear" w:color="auto" w:fill="FFFFFF"/>
          </w:tcPr>
          <w:p w14:paraId="7DE17835" w14:textId="03F7D997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686" w:type="dxa"/>
            <w:shd w:val="clear" w:color="auto" w:fill="FFFFFF"/>
          </w:tcPr>
          <w:p w14:paraId="4DCD7B98" w14:textId="35A86E61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</w:tr>
      <w:tr w:rsidR="00580031" w:rsidRPr="00847EC8" w14:paraId="70FE81EC" w14:textId="77777777" w:rsidTr="00F563CD">
        <w:trPr>
          <w:trHeight w:val="650"/>
        </w:trPr>
        <w:tc>
          <w:tcPr>
            <w:tcW w:w="5614" w:type="dxa"/>
            <w:gridSpan w:val="3"/>
            <w:shd w:val="clear" w:color="auto" w:fill="auto"/>
          </w:tcPr>
          <w:p w14:paraId="58F5A320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NOMBRE Y FIRMA</w:t>
            </w:r>
          </w:p>
          <w:p w14:paraId="627FDC76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SOLICITANTE</w:t>
            </w:r>
          </w:p>
        </w:tc>
        <w:tc>
          <w:tcPr>
            <w:tcW w:w="5580" w:type="dxa"/>
            <w:gridSpan w:val="2"/>
            <w:shd w:val="clear" w:color="auto" w:fill="auto"/>
          </w:tcPr>
          <w:p w14:paraId="5E3992E7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NOMBRE Y FRIMA</w:t>
            </w:r>
          </w:p>
          <w:p w14:paraId="61C5814E" w14:textId="77777777" w:rsidR="00580031" w:rsidRPr="00847EC8" w:rsidRDefault="00580031" w:rsidP="0034444E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JEFE DE AREA</w:t>
            </w:r>
          </w:p>
        </w:tc>
      </w:tr>
      <w:tr w:rsidR="00580031" w:rsidRPr="00847EC8" w14:paraId="426A8D5C" w14:textId="77777777" w:rsidTr="00F563CD">
        <w:trPr>
          <w:trHeight w:val="1144"/>
        </w:trPr>
        <w:tc>
          <w:tcPr>
            <w:tcW w:w="5614" w:type="dxa"/>
            <w:gridSpan w:val="3"/>
            <w:shd w:val="clear" w:color="auto" w:fill="FFFFFF"/>
          </w:tcPr>
          <w:p w14:paraId="6ECB2CD9" w14:textId="77777777" w:rsidR="00580031" w:rsidRPr="00847EC8" w:rsidRDefault="00580031" w:rsidP="003B2DDC">
            <w:pPr>
              <w:ind w:right="454"/>
              <w:jc w:val="center"/>
              <w:rPr>
                <w:rFonts w:ascii="Segoe UI" w:hAnsi="Segoe UI" w:cs="Segoe UI"/>
                <w:b/>
              </w:rPr>
            </w:pPr>
          </w:p>
          <w:p w14:paraId="03847340" w14:textId="77777777" w:rsidR="00580031" w:rsidRPr="00847EC8" w:rsidRDefault="00580031" w:rsidP="003B2DDC">
            <w:pPr>
              <w:ind w:right="454"/>
              <w:jc w:val="center"/>
              <w:rPr>
                <w:rFonts w:ascii="Segoe UI" w:hAnsi="Segoe UI" w:cs="Segoe UI"/>
                <w:b/>
              </w:rPr>
            </w:pPr>
          </w:p>
          <w:p w14:paraId="0B461FD1" w14:textId="363469F4" w:rsidR="00580031" w:rsidRPr="00847EC8" w:rsidRDefault="00D56841" w:rsidP="003B2DDC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Luz Elena Carmen Garcia</w:t>
            </w:r>
          </w:p>
        </w:tc>
        <w:tc>
          <w:tcPr>
            <w:tcW w:w="5580" w:type="dxa"/>
            <w:gridSpan w:val="2"/>
            <w:shd w:val="clear" w:color="auto" w:fill="FFFFFF"/>
          </w:tcPr>
          <w:p w14:paraId="1C3F45EE" w14:textId="77777777" w:rsidR="00580031" w:rsidRPr="00847EC8" w:rsidRDefault="00580031" w:rsidP="003B2DDC">
            <w:pPr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DB771E" w:rsidRPr="00847EC8" w14:paraId="22EA6951" w14:textId="77777777" w:rsidTr="00F563CD">
        <w:trPr>
          <w:trHeight w:val="321"/>
        </w:trPr>
        <w:tc>
          <w:tcPr>
            <w:tcW w:w="2301" w:type="dxa"/>
            <w:shd w:val="clear" w:color="auto" w:fill="FFFFFF"/>
          </w:tcPr>
          <w:p w14:paraId="74B25EC1" w14:textId="77777777" w:rsidR="00DB771E" w:rsidRPr="00847EC8" w:rsidRDefault="00DB771E" w:rsidP="00C673A2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lastRenderedPageBreak/>
              <w:t>FECHA</w:t>
            </w:r>
          </w:p>
        </w:tc>
        <w:tc>
          <w:tcPr>
            <w:tcW w:w="8893" w:type="dxa"/>
            <w:gridSpan w:val="4"/>
          </w:tcPr>
          <w:p w14:paraId="79EA0C65" w14:textId="77777777" w:rsidR="00DB771E" w:rsidRPr="00847EC8" w:rsidRDefault="00DB771E" w:rsidP="00C673A2">
            <w:pPr>
              <w:ind w:right="454"/>
              <w:rPr>
                <w:rFonts w:ascii="Segoe UI" w:hAnsi="Segoe UI" w:cs="Segoe UI"/>
                <w:bCs/>
              </w:rPr>
            </w:pPr>
          </w:p>
        </w:tc>
      </w:tr>
      <w:tr w:rsidR="00DB771E" w:rsidRPr="00847EC8" w14:paraId="430FCD91" w14:textId="77777777" w:rsidTr="00F563CD">
        <w:trPr>
          <w:trHeight w:val="268"/>
        </w:trPr>
        <w:tc>
          <w:tcPr>
            <w:tcW w:w="2301" w:type="dxa"/>
            <w:shd w:val="clear" w:color="auto" w:fill="FFFFFF"/>
          </w:tcPr>
          <w:p w14:paraId="15D70E30" w14:textId="77777777" w:rsidR="00DB771E" w:rsidRPr="00847EC8" w:rsidRDefault="00DB771E" w:rsidP="00C673A2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SOLICITANTE</w:t>
            </w:r>
          </w:p>
        </w:tc>
        <w:tc>
          <w:tcPr>
            <w:tcW w:w="8893" w:type="dxa"/>
            <w:gridSpan w:val="4"/>
          </w:tcPr>
          <w:p w14:paraId="7647FF08" w14:textId="521D4A93" w:rsidR="00DB771E" w:rsidRPr="00847EC8" w:rsidRDefault="00D56841" w:rsidP="00C673A2">
            <w:pPr>
              <w:ind w:right="454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Luz Elena Carme Garcia</w:t>
            </w:r>
          </w:p>
        </w:tc>
      </w:tr>
      <w:tr w:rsidR="00DB771E" w:rsidRPr="00847EC8" w14:paraId="4093C7B2" w14:textId="77777777" w:rsidTr="00F563CD">
        <w:trPr>
          <w:trHeight w:val="613"/>
        </w:trPr>
        <w:tc>
          <w:tcPr>
            <w:tcW w:w="2301" w:type="dxa"/>
            <w:shd w:val="clear" w:color="auto" w:fill="FFFFFF"/>
          </w:tcPr>
          <w:p w14:paraId="504E10A9" w14:textId="77777777" w:rsidR="00DB771E" w:rsidRPr="00847EC8" w:rsidRDefault="00DB771E" w:rsidP="00C673A2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DEPARTAMENTO</w:t>
            </w:r>
          </w:p>
        </w:tc>
        <w:tc>
          <w:tcPr>
            <w:tcW w:w="8893" w:type="dxa"/>
            <w:gridSpan w:val="4"/>
          </w:tcPr>
          <w:p w14:paraId="5DE20D31" w14:textId="77777777" w:rsidR="00DB771E" w:rsidRDefault="00D56841" w:rsidP="00C673A2">
            <w:pPr>
              <w:tabs>
                <w:tab w:val="right" w:pos="8506"/>
              </w:tabs>
              <w:ind w:right="454"/>
              <w:rPr>
                <w:rFonts w:ascii="Segoe UI" w:hAnsi="Segoe UI" w:cs="Segoe UI"/>
                <w:b/>
              </w:rPr>
            </w:pPr>
            <w:sdt>
              <w:sdtPr>
                <w:rPr>
                  <w:rFonts w:ascii="Segoe UI" w:hAnsi="Segoe UI" w:cs="Segoe UI"/>
                  <w:b/>
                </w:rPr>
                <w:id w:val="1232896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71E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="00DB771E" w:rsidRPr="00847EC8">
              <w:rPr>
                <w:rFonts w:ascii="Segoe UI" w:hAnsi="Segoe UI" w:cs="Segoe UI"/>
                <w:b/>
              </w:rPr>
              <w:t xml:space="preserve">Almacén  </w:t>
            </w:r>
            <w:r w:rsidR="00DB771E">
              <w:rPr>
                <w:rFonts w:ascii="Segoe UI" w:hAnsi="Segoe UI" w:cs="Segoe UI"/>
                <w:b/>
              </w:rPr>
              <w:t xml:space="preserve">                              </w:t>
            </w:r>
            <w:r w:rsidR="00DB771E"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-488944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71E" w:rsidRPr="00847EC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DB771E" w:rsidRPr="00847EC8">
              <w:rPr>
                <w:rFonts w:ascii="Segoe UI" w:hAnsi="Segoe UI" w:cs="Segoe UI"/>
                <w:b/>
              </w:rPr>
              <w:t xml:space="preserve">Administrativa </w:t>
            </w:r>
            <w:r w:rsidR="00DB771E">
              <w:rPr>
                <w:rFonts w:ascii="Segoe UI" w:hAnsi="Segoe UI" w:cs="Segoe UI"/>
                <w:b/>
              </w:rPr>
              <w:t xml:space="preserve">          </w:t>
            </w:r>
            <w:r w:rsidR="00DB771E"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-163417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71E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="00DB771E" w:rsidRPr="00847EC8">
              <w:rPr>
                <w:rFonts w:ascii="Segoe UI" w:hAnsi="Segoe UI" w:cs="Segoe UI"/>
                <w:b/>
              </w:rPr>
              <w:t xml:space="preserve"> Calidad </w:t>
            </w:r>
            <w:r w:rsidR="00DB771E">
              <w:rPr>
                <w:rFonts w:ascii="Segoe UI" w:hAnsi="Segoe UI" w:cs="Segoe UI"/>
                <w:b/>
              </w:rPr>
              <w:t xml:space="preserve">                  </w:t>
            </w:r>
            <w:sdt>
              <w:sdtPr>
                <w:rPr>
                  <w:rFonts w:ascii="Segoe UI" w:hAnsi="Segoe UI" w:cs="Segoe UI"/>
                  <w:b/>
                </w:rPr>
                <w:id w:val="162827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71E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="00DB771E">
              <w:rPr>
                <w:rFonts w:ascii="Segoe UI" w:hAnsi="Segoe UI" w:cs="Segoe UI"/>
                <w:b/>
              </w:rPr>
              <w:t xml:space="preserve"> Compras</w:t>
            </w:r>
          </w:p>
          <w:p w14:paraId="4420FCEC" w14:textId="77777777" w:rsidR="00DB771E" w:rsidRPr="00847EC8" w:rsidRDefault="00DB771E" w:rsidP="00C673A2">
            <w:pPr>
              <w:tabs>
                <w:tab w:val="left" w:pos="7651"/>
              </w:tabs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-75744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47EC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847EC8">
              <w:rPr>
                <w:rFonts w:ascii="Segoe UI" w:hAnsi="Segoe UI" w:cs="Segoe UI"/>
                <w:b/>
              </w:rPr>
              <w:t>Infraestructura</w:t>
            </w:r>
            <w:r>
              <w:rPr>
                <w:rFonts w:ascii="Segoe UI" w:hAnsi="Segoe UI" w:cs="Segoe UI"/>
                <w:b/>
              </w:rPr>
              <w:t xml:space="preserve">                    </w:t>
            </w:r>
            <w:r w:rsidRPr="00847EC8">
              <w:rPr>
                <w:rFonts w:ascii="Segoe UI" w:hAnsi="Segoe UI" w:cs="Segoe UI"/>
                <w:b/>
              </w:rPr>
              <w:t xml:space="preserve">  </w:t>
            </w:r>
            <w:sdt>
              <w:sdtPr>
                <w:rPr>
                  <w:rFonts w:ascii="Segoe UI" w:hAnsi="Segoe UI" w:cs="Segoe UI"/>
                  <w:b/>
                </w:rPr>
                <w:id w:val="94679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47EC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>
              <w:rPr>
                <w:rFonts w:ascii="Segoe UI" w:hAnsi="Segoe UI" w:cs="Segoe UI"/>
                <w:b/>
              </w:rPr>
              <w:t xml:space="preserve"> Biomédica                 </w:t>
            </w:r>
            <w:r w:rsidRPr="00847EC8">
              <w:rPr>
                <w:rFonts w:ascii="Segoe UI" w:hAnsi="Segoe UI" w:cs="Segoe UI"/>
                <w:b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</w:rPr>
                <w:id w:val="-983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 w:rsidRPr="00847EC8">
              <w:rPr>
                <w:rFonts w:ascii="Segoe UI" w:hAnsi="Segoe UI" w:cs="Segoe UI"/>
                <w:b/>
              </w:rPr>
              <w:t xml:space="preserve">Producción   </w:t>
            </w:r>
            <w:r>
              <w:rPr>
                <w:rFonts w:ascii="Segoe UI" w:hAnsi="Segoe UI" w:cs="Segoe UI"/>
                <w:b/>
              </w:rPr>
              <w:t xml:space="preserve">      </w:t>
            </w:r>
            <w:sdt>
              <w:sdtPr>
                <w:rPr>
                  <w:rFonts w:ascii="Segoe UI" w:hAnsi="Segoe UI" w:cs="Segoe UI"/>
                  <w:b/>
                </w:rPr>
                <w:id w:val="-490560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>
              <w:rPr>
                <w:rFonts w:ascii="Segoe UI" w:hAnsi="Segoe UI" w:cs="Segoe UI"/>
                <w:b/>
              </w:rPr>
              <w:t xml:space="preserve"> Ventas</w:t>
            </w:r>
          </w:p>
        </w:tc>
      </w:tr>
      <w:tr w:rsidR="00D56841" w:rsidRPr="00847EC8" w14:paraId="556920A0" w14:textId="77777777" w:rsidTr="00F563CD">
        <w:trPr>
          <w:trHeight w:val="263"/>
        </w:trPr>
        <w:tc>
          <w:tcPr>
            <w:tcW w:w="2301" w:type="dxa"/>
            <w:shd w:val="clear" w:color="auto" w:fill="FFFFFF"/>
          </w:tcPr>
          <w:p w14:paraId="0060C8F7" w14:textId="77777777" w:rsidR="00D56841" w:rsidRPr="00847EC8" w:rsidRDefault="00D56841" w:rsidP="00D56841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PUESTO</w:t>
            </w:r>
          </w:p>
        </w:tc>
        <w:tc>
          <w:tcPr>
            <w:tcW w:w="8893" w:type="dxa"/>
            <w:gridSpan w:val="4"/>
          </w:tcPr>
          <w:p w14:paraId="1C0A6248" w14:textId="0227A8CA" w:rsidR="00D56841" w:rsidRPr="00847EC8" w:rsidRDefault="00D56841" w:rsidP="00D56841">
            <w:pPr>
              <w:tabs>
                <w:tab w:val="left" w:pos="1248"/>
              </w:tabs>
              <w:ind w:right="454"/>
              <w:jc w:val="both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Auditor Interno </w:t>
            </w:r>
            <w:proofErr w:type="spellStart"/>
            <w:r>
              <w:rPr>
                <w:rFonts w:ascii="Segoe UI" w:hAnsi="Segoe UI" w:cs="Segoe UI"/>
                <w:bCs/>
              </w:rPr>
              <w:t>Lider</w:t>
            </w:r>
            <w:proofErr w:type="spellEnd"/>
          </w:p>
        </w:tc>
      </w:tr>
      <w:tr w:rsidR="00D56841" w:rsidRPr="00847EC8" w14:paraId="6ECC451A" w14:textId="77777777" w:rsidTr="00F563CD">
        <w:trPr>
          <w:trHeight w:val="688"/>
        </w:trPr>
        <w:tc>
          <w:tcPr>
            <w:tcW w:w="2301" w:type="dxa"/>
            <w:shd w:val="clear" w:color="auto" w:fill="FFFFFF"/>
          </w:tcPr>
          <w:p w14:paraId="3D157264" w14:textId="77777777" w:rsidR="00D56841" w:rsidRPr="00847EC8" w:rsidRDefault="00D56841" w:rsidP="00D56841">
            <w:pPr>
              <w:ind w:right="454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MOTIVO</w:t>
            </w:r>
          </w:p>
        </w:tc>
        <w:tc>
          <w:tcPr>
            <w:tcW w:w="8893" w:type="dxa"/>
            <w:gridSpan w:val="4"/>
          </w:tcPr>
          <w:p w14:paraId="7AD23F1D" w14:textId="468307C0" w:rsidR="00D56841" w:rsidRPr="00847EC8" w:rsidRDefault="00D56841" w:rsidP="00D56841">
            <w:pPr>
              <w:ind w:right="454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Trabajo</w:t>
            </w:r>
          </w:p>
        </w:tc>
      </w:tr>
      <w:tr w:rsidR="00DB771E" w:rsidRPr="00847EC8" w14:paraId="37AEB1AD" w14:textId="77777777" w:rsidTr="00F563CD">
        <w:trPr>
          <w:trHeight w:val="414"/>
        </w:trPr>
        <w:tc>
          <w:tcPr>
            <w:tcW w:w="11194" w:type="dxa"/>
            <w:gridSpan w:val="5"/>
            <w:shd w:val="clear" w:color="auto" w:fill="939599" w:themeFill="text2"/>
          </w:tcPr>
          <w:p w14:paraId="2D83E32B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r w:rsidRPr="00847EC8">
              <w:rPr>
                <w:rFonts w:ascii="Segoe UI" w:hAnsi="Segoe UI" w:cs="Segoe UI"/>
                <w:b/>
                <w:color w:val="FFFFFF"/>
              </w:rPr>
              <w:t>DATOS DEL EQUIPO</w:t>
            </w:r>
          </w:p>
        </w:tc>
      </w:tr>
      <w:tr w:rsidR="00DB771E" w:rsidRPr="00847EC8" w14:paraId="33421861" w14:textId="77777777" w:rsidTr="00F563CD">
        <w:tc>
          <w:tcPr>
            <w:tcW w:w="3539" w:type="dxa"/>
            <w:gridSpan w:val="2"/>
            <w:shd w:val="clear" w:color="auto" w:fill="939599" w:themeFill="text2"/>
          </w:tcPr>
          <w:p w14:paraId="43E31782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proofErr w:type="spellStart"/>
            <w:r w:rsidRPr="00847EC8">
              <w:rPr>
                <w:rFonts w:ascii="Segoe UI" w:hAnsi="Segoe UI" w:cs="Segoe UI"/>
                <w:b/>
                <w:color w:val="FFFFFF"/>
              </w:rPr>
              <w:t>N°</w:t>
            </w:r>
            <w:proofErr w:type="spellEnd"/>
            <w:r w:rsidRPr="00847EC8">
              <w:rPr>
                <w:rFonts w:ascii="Segoe UI" w:hAnsi="Segoe UI" w:cs="Segoe UI"/>
                <w:b/>
                <w:color w:val="FFFFFF"/>
              </w:rPr>
              <w:t xml:space="preserve"> DE SERIE</w:t>
            </w:r>
          </w:p>
        </w:tc>
        <w:tc>
          <w:tcPr>
            <w:tcW w:w="3969" w:type="dxa"/>
            <w:gridSpan w:val="2"/>
            <w:shd w:val="clear" w:color="auto" w:fill="939599" w:themeFill="text2"/>
          </w:tcPr>
          <w:p w14:paraId="7A09B203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r w:rsidRPr="00847EC8">
              <w:rPr>
                <w:rFonts w:ascii="Segoe UI" w:hAnsi="Segoe UI" w:cs="Segoe UI"/>
                <w:b/>
                <w:color w:val="FFFFFF"/>
              </w:rPr>
              <w:t>MARCA</w:t>
            </w:r>
          </w:p>
        </w:tc>
        <w:tc>
          <w:tcPr>
            <w:tcW w:w="3686" w:type="dxa"/>
            <w:shd w:val="clear" w:color="auto" w:fill="939599" w:themeFill="text2"/>
          </w:tcPr>
          <w:p w14:paraId="60FF0A7C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  <w:color w:val="FFFFFF"/>
              </w:rPr>
            </w:pPr>
            <w:r w:rsidRPr="00847EC8">
              <w:rPr>
                <w:rFonts w:ascii="Segoe UI" w:hAnsi="Segoe UI" w:cs="Segoe UI"/>
                <w:b/>
                <w:color w:val="FFFFFF"/>
              </w:rPr>
              <w:t>MODELO</w:t>
            </w:r>
          </w:p>
        </w:tc>
      </w:tr>
      <w:tr w:rsidR="00D56841" w:rsidRPr="00847EC8" w14:paraId="7AC38DEB" w14:textId="77777777" w:rsidTr="00F563CD">
        <w:trPr>
          <w:trHeight w:val="447"/>
        </w:trPr>
        <w:tc>
          <w:tcPr>
            <w:tcW w:w="3539" w:type="dxa"/>
            <w:gridSpan w:val="2"/>
            <w:shd w:val="clear" w:color="auto" w:fill="FFFFFF"/>
          </w:tcPr>
          <w:p w14:paraId="09AE1935" w14:textId="6AA516EF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L1N0CV11D565049</w:t>
            </w:r>
          </w:p>
        </w:tc>
        <w:tc>
          <w:tcPr>
            <w:tcW w:w="3969" w:type="dxa"/>
            <w:gridSpan w:val="2"/>
            <w:shd w:val="clear" w:color="auto" w:fill="FFFFFF"/>
          </w:tcPr>
          <w:p w14:paraId="7709C32B" w14:textId="5A6DB3D4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ASUS </w:t>
            </w:r>
            <w:proofErr w:type="spellStart"/>
            <w:r>
              <w:rPr>
                <w:rFonts w:ascii="Segoe UI" w:hAnsi="Segoe UI" w:cs="Segoe UI"/>
                <w:bCs/>
              </w:rPr>
              <w:t>Zenn</w:t>
            </w:r>
            <w:proofErr w:type="spellEnd"/>
            <w:r>
              <w:rPr>
                <w:rFonts w:ascii="Segoe UI" w:hAnsi="Segoe UI" w:cs="Segoe UI"/>
                <w:bCs/>
              </w:rPr>
              <w:t xml:space="preserve"> Book</w:t>
            </w:r>
          </w:p>
        </w:tc>
        <w:tc>
          <w:tcPr>
            <w:tcW w:w="3686" w:type="dxa"/>
            <w:shd w:val="clear" w:color="auto" w:fill="FFFFFF"/>
          </w:tcPr>
          <w:p w14:paraId="4C913C4F" w14:textId="3D98A029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UX434F</w:t>
            </w:r>
          </w:p>
        </w:tc>
      </w:tr>
      <w:tr w:rsidR="00D56841" w:rsidRPr="00847EC8" w14:paraId="259882C1" w14:textId="77777777" w:rsidTr="00F563CD">
        <w:trPr>
          <w:trHeight w:val="425"/>
        </w:trPr>
        <w:tc>
          <w:tcPr>
            <w:tcW w:w="3539" w:type="dxa"/>
            <w:gridSpan w:val="2"/>
            <w:shd w:val="clear" w:color="auto" w:fill="FFFFFF"/>
          </w:tcPr>
          <w:p w14:paraId="3B286DCD" w14:textId="23451E10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969" w:type="dxa"/>
            <w:gridSpan w:val="2"/>
            <w:shd w:val="clear" w:color="auto" w:fill="FFFFFF"/>
          </w:tcPr>
          <w:p w14:paraId="19092E03" w14:textId="2D9F0522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686" w:type="dxa"/>
            <w:shd w:val="clear" w:color="auto" w:fill="FFFFFF"/>
          </w:tcPr>
          <w:p w14:paraId="1036E915" w14:textId="4894C178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</w:tr>
      <w:tr w:rsidR="00D56841" w:rsidRPr="00847EC8" w14:paraId="2064489F" w14:textId="77777777" w:rsidTr="00F563CD">
        <w:trPr>
          <w:trHeight w:val="425"/>
        </w:trPr>
        <w:tc>
          <w:tcPr>
            <w:tcW w:w="3539" w:type="dxa"/>
            <w:gridSpan w:val="2"/>
            <w:shd w:val="clear" w:color="auto" w:fill="FFFFFF"/>
          </w:tcPr>
          <w:p w14:paraId="66DCDB76" w14:textId="0DCEE373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969" w:type="dxa"/>
            <w:gridSpan w:val="2"/>
            <w:shd w:val="clear" w:color="auto" w:fill="FFFFFF"/>
          </w:tcPr>
          <w:p w14:paraId="41DC244B" w14:textId="54F877DC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  <w:tc>
          <w:tcPr>
            <w:tcW w:w="3686" w:type="dxa"/>
            <w:shd w:val="clear" w:color="auto" w:fill="FFFFFF"/>
          </w:tcPr>
          <w:p w14:paraId="356936B3" w14:textId="5B1B1EE4" w:rsidR="00D56841" w:rsidRPr="00847EC8" w:rsidRDefault="00D56841" w:rsidP="00D56841">
            <w:pPr>
              <w:ind w:right="454"/>
              <w:jc w:val="center"/>
              <w:rPr>
                <w:rFonts w:ascii="Segoe UI" w:hAnsi="Segoe UI" w:cs="Segoe UI"/>
                <w:bCs/>
              </w:rPr>
            </w:pPr>
            <w:r w:rsidRPr="00E31076">
              <w:rPr>
                <w:rFonts w:ascii="Segoe UI" w:hAnsi="Segoe UI" w:cs="Segoe UI"/>
                <w:bCs/>
              </w:rPr>
              <w:t>N/A</w:t>
            </w:r>
          </w:p>
        </w:tc>
      </w:tr>
      <w:tr w:rsidR="00DB771E" w:rsidRPr="00847EC8" w14:paraId="46187556" w14:textId="77777777" w:rsidTr="00D56841">
        <w:trPr>
          <w:trHeight w:val="531"/>
        </w:trPr>
        <w:tc>
          <w:tcPr>
            <w:tcW w:w="5614" w:type="dxa"/>
            <w:gridSpan w:val="3"/>
            <w:shd w:val="clear" w:color="auto" w:fill="auto"/>
          </w:tcPr>
          <w:p w14:paraId="4242BC33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NOMBRE Y FIRMA</w:t>
            </w:r>
          </w:p>
          <w:p w14:paraId="153AD276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SOLICITANTE</w:t>
            </w:r>
          </w:p>
        </w:tc>
        <w:tc>
          <w:tcPr>
            <w:tcW w:w="5580" w:type="dxa"/>
            <w:gridSpan w:val="2"/>
            <w:shd w:val="clear" w:color="auto" w:fill="auto"/>
          </w:tcPr>
          <w:p w14:paraId="0CA8BBDB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NOMBRE Y FRIMA</w:t>
            </w:r>
          </w:p>
          <w:p w14:paraId="403B82DF" w14:textId="77777777" w:rsidR="00DB771E" w:rsidRPr="00847EC8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 w:rsidRPr="00847EC8">
              <w:rPr>
                <w:rFonts w:ascii="Segoe UI" w:hAnsi="Segoe UI" w:cs="Segoe UI"/>
                <w:b/>
              </w:rPr>
              <w:t>JEFE DE AREA</w:t>
            </w:r>
          </w:p>
        </w:tc>
      </w:tr>
      <w:tr w:rsidR="00DB771E" w:rsidRPr="00847EC8" w14:paraId="66A24BB4" w14:textId="77777777" w:rsidTr="00F563CD">
        <w:trPr>
          <w:trHeight w:val="695"/>
        </w:trPr>
        <w:tc>
          <w:tcPr>
            <w:tcW w:w="5614" w:type="dxa"/>
            <w:gridSpan w:val="3"/>
            <w:shd w:val="clear" w:color="auto" w:fill="FFFFFF"/>
          </w:tcPr>
          <w:p w14:paraId="0689A47B" w14:textId="77777777" w:rsidR="00DB771E" w:rsidRDefault="00DB771E" w:rsidP="00C673A2">
            <w:pPr>
              <w:ind w:right="454"/>
              <w:jc w:val="center"/>
              <w:rPr>
                <w:rFonts w:ascii="Segoe UI" w:hAnsi="Segoe UI" w:cs="Segoe UI"/>
                <w:b/>
              </w:rPr>
            </w:pPr>
          </w:p>
          <w:p w14:paraId="32FB38E4" w14:textId="77777777" w:rsidR="00D56841" w:rsidRDefault="00D56841" w:rsidP="00C673A2">
            <w:pPr>
              <w:ind w:right="454"/>
              <w:jc w:val="center"/>
              <w:rPr>
                <w:rFonts w:ascii="Segoe UI" w:hAnsi="Segoe UI" w:cs="Segoe UI"/>
                <w:b/>
              </w:rPr>
            </w:pPr>
          </w:p>
          <w:p w14:paraId="7A943C1A" w14:textId="6AC25CAA" w:rsidR="00D56841" w:rsidRPr="00847EC8" w:rsidRDefault="00D56841" w:rsidP="00C673A2">
            <w:pPr>
              <w:ind w:right="454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Luz Elena Carmen Garcia</w:t>
            </w:r>
          </w:p>
        </w:tc>
        <w:tc>
          <w:tcPr>
            <w:tcW w:w="5580" w:type="dxa"/>
            <w:gridSpan w:val="2"/>
            <w:shd w:val="clear" w:color="auto" w:fill="FFFFFF"/>
          </w:tcPr>
          <w:p w14:paraId="23D2BCD0" w14:textId="77777777" w:rsidR="00DB771E" w:rsidRPr="00847EC8" w:rsidRDefault="00DB771E" w:rsidP="00C673A2">
            <w:pPr>
              <w:jc w:val="center"/>
              <w:rPr>
                <w:rFonts w:ascii="Segoe UI" w:hAnsi="Segoe UI" w:cs="Segoe UI"/>
                <w:b/>
              </w:rPr>
            </w:pPr>
          </w:p>
        </w:tc>
      </w:tr>
    </w:tbl>
    <w:p w14:paraId="3AB3F4AF" w14:textId="77777777" w:rsidR="00DB771E" w:rsidRDefault="00DB771E" w:rsidP="00F563CD">
      <w:pPr>
        <w:rPr>
          <w:rFonts w:ascii="Segoe UI" w:hAnsi="Segoe UI" w:cs="Segoe UI"/>
        </w:rPr>
      </w:pPr>
    </w:p>
    <w:sectPr w:rsidR="00DB771E" w:rsidSect="003F3966">
      <w:headerReference w:type="default" r:id="rId8"/>
      <w:pgSz w:w="12240" w:h="7920" w:code="1"/>
      <w:pgMar w:top="284" w:right="567" w:bottom="567" w:left="567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E010" w14:textId="77777777" w:rsidR="007B4B6F" w:rsidRDefault="007B4B6F" w:rsidP="00DE5858">
      <w:pPr>
        <w:spacing w:after="0" w:line="240" w:lineRule="auto"/>
      </w:pPr>
      <w:r>
        <w:separator/>
      </w:r>
    </w:p>
  </w:endnote>
  <w:endnote w:type="continuationSeparator" w:id="0">
    <w:p w14:paraId="685D16AF" w14:textId="77777777" w:rsidR="007B4B6F" w:rsidRDefault="007B4B6F" w:rsidP="00DE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4D"/>
    <w:family w:val="swiss"/>
    <w:pitch w:val="variable"/>
    <w:sig w:usb0="00000087" w:usb1="0000000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BB095" w14:textId="77777777" w:rsidR="007B4B6F" w:rsidRDefault="007B4B6F" w:rsidP="00DE5858">
      <w:pPr>
        <w:spacing w:after="0" w:line="240" w:lineRule="auto"/>
      </w:pPr>
      <w:r>
        <w:separator/>
      </w:r>
    </w:p>
  </w:footnote>
  <w:footnote w:type="continuationSeparator" w:id="0">
    <w:p w14:paraId="0166913E" w14:textId="77777777" w:rsidR="007B4B6F" w:rsidRDefault="007B4B6F" w:rsidP="00DE5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5403" w14:textId="6A2E28D8" w:rsidR="001031E0" w:rsidRDefault="00D44797" w:rsidP="009A33EE">
    <w:pPr>
      <w:pStyle w:val="Encabezado"/>
      <w:rPr>
        <w:sz w:val="12"/>
      </w:rPr>
    </w:pPr>
    <w:r w:rsidRPr="00401F47">
      <w:rPr>
        <w:noProof/>
        <w:sz w:val="1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693EE5" wp14:editId="33AB07E5">
              <wp:simplePos x="0" y="0"/>
              <wp:positionH relativeFrom="margin">
                <wp:posOffset>5670550</wp:posOffset>
              </wp:positionH>
              <wp:positionV relativeFrom="paragraph">
                <wp:posOffset>-80645</wp:posOffset>
              </wp:positionV>
              <wp:extent cx="1549400" cy="4064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40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93354C" w14:textId="24905AF4" w:rsidR="00401F47" w:rsidRPr="00847EC8" w:rsidRDefault="006C08D2" w:rsidP="001D295E">
                          <w:pPr>
                            <w:pStyle w:val="ndice1"/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</w:pPr>
                          <w:r w:rsidRPr="00847EC8"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  <w:t xml:space="preserve">CÓDIGO: </w:t>
                          </w:r>
                          <w:r w:rsidR="001D295E" w:rsidRPr="00847EC8"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  <w:t>POL-02-01-001</w:t>
                          </w:r>
                        </w:p>
                        <w:p w14:paraId="0A7081F9" w14:textId="0BE074E9" w:rsidR="00401F47" w:rsidRPr="00847EC8" w:rsidRDefault="009E1315" w:rsidP="00401F47">
                          <w:pPr>
                            <w:pStyle w:val="Sinespaciado"/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</w:pPr>
                          <w:r w:rsidRPr="00847EC8"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  <w:t xml:space="preserve">VERSIÓN:  </w:t>
                          </w:r>
                          <w:r w:rsidR="006501C4" w:rsidRPr="00847EC8"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  <w:t>0</w:t>
                          </w:r>
                          <w:r w:rsidR="001D295E" w:rsidRPr="00847EC8"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  <w:t>0</w:t>
                          </w:r>
                          <w:r w:rsidR="00D44797" w:rsidRPr="00847EC8">
                            <w:rPr>
                              <w:rFonts w:ascii="Segoe UI" w:hAnsi="Segoe UI" w:cs="Segoe UI"/>
                              <w:b/>
                              <w:sz w:val="16"/>
                              <w:szCs w:val="14"/>
                              <w:lang w:val="es-ES"/>
                            </w:rPr>
                            <w:t>3</w:t>
                          </w:r>
                        </w:p>
                        <w:p w14:paraId="6182D0B0" w14:textId="77777777" w:rsidR="00847EC8" w:rsidRPr="00847EC8" w:rsidRDefault="00847EC8">
                          <w:pPr>
                            <w:rPr>
                              <w:rFonts w:ascii="Segoe UI" w:hAnsi="Segoe UI" w:cs="Segoe UI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93EE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446.5pt;margin-top:-6.35pt;width:122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" filled="f" stroked="f" strokeweight=".5pt">
              <v:textbox>
                <w:txbxContent>
                  <w:p w14:paraId="6093354C" w14:textId="24905AF4" w:rsidR="00401F47" w:rsidRPr="00847EC8" w:rsidRDefault="006C08D2" w:rsidP="001D295E">
                    <w:pPr>
                      <w:pStyle w:val="ndice1"/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</w:pPr>
                    <w:r w:rsidRPr="00847EC8"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  <w:t xml:space="preserve">CÓDIGO: </w:t>
                    </w:r>
                    <w:r w:rsidR="001D295E" w:rsidRPr="00847EC8"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  <w:t>POL-02-01-001</w:t>
                    </w:r>
                  </w:p>
                  <w:p w14:paraId="0A7081F9" w14:textId="0BE074E9" w:rsidR="00401F47" w:rsidRPr="00847EC8" w:rsidRDefault="009E1315" w:rsidP="00401F47">
                    <w:pPr>
                      <w:pStyle w:val="Sinespaciado"/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</w:pPr>
                    <w:r w:rsidRPr="00847EC8"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  <w:t xml:space="preserve">VERSIÓN:  </w:t>
                    </w:r>
                    <w:r w:rsidR="006501C4" w:rsidRPr="00847EC8"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  <w:t>0</w:t>
                    </w:r>
                    <w:r w:rsidR="001D295E" w:rsidRPr="00847EC8"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  <w:t>0</w:t>
                    </w:r>
                    <w:r w:rsidR="00D44797" w:rsidRPr="00847EC8">
                      <w:rPr>
                        <w:rFonts w:ascii="Segoe UI" w:hAnsi="Segoe UI" w:cs="Segoe UI"/>
                        <w:b/>
                        <w:sz w:val="16"/>
                        <w:szCs w:val="14"/>
                        <w:lang w:val="es-ES"/>
                      </w:rPr>
                      <w:t>3</w:t>
                    </w:r>
                  </w:p>
                  <w:p w14:paraId="6182D0B0" w14:textId="77777777" w:rsidR="00847EC8" w:rsidRPr="00847EC8" w:rsidRDefault="00847EC8">
                    <w:pPr>
                      <w:rPr>
                        <w:rFonts w:ascii="Segoe UI" w:hAnsi="Segoe UI" w:cs="Segoe UI"/>
                        <w:sz w:val="2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F7EA8">
      <w:rPr>
        <w:noProof/>
        <w:sz w:val="12"/>
      </w:rPr>
      <w:drawing>
        <wp:anchor distT="0" distB="0" distL="114300" distR="114300" simplePos="0" relativeHeight="251667456" behindDoc="1" locked="0" layoutInCell="1" allowOverlap="1" wp14:anchorId="0F6BE68F" wp14:editId="6CBE4538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1314450" cy="288290"/>
          <wp:effectExtent l="0" t="0" r="6350" b="3810"/>
          <wp:wrapTight wrapText="bothSides">
            <wp:wrapPolygon edited="0">
              <wp:start x="4383" y="0"/>
              <wp:lineTo x="0" y="2855"/>
              <wp:lineTo x="0" y="18079"/>
              <wp:lineTo x="626" y="20934"/>
              <wp:lineTo x="20661" y="20934"/>
              <wp:lineTo x="21496" y="19982"/>
              <wp:lineTo x="21496" y="1903"/>
              <wp:lineTo x="6470" y="0"/>
              <wp:lineTo x="4383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F47">
      <w:rPr>
        <w:noProof/>
        <w:sz w:val="12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DEAC05" wp14:editId="272162D0">
              <wp:simplePos x="0" y="0"/>
              <wp:positionH relativeFrom="margin">
                <wp:posOffset>2010410</wp:posOffset>
              </wp:positionH>
              <wp:positionV relativeFrom="paragraph">
                <wp:posOffset>12065</wp:posOffset>
              </wp:positionV>
              <wp:extent cx="3224185" cy="365830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4185" cy="3658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3D2D07" w14:textId="455C03FD" w:rsidR="00401F47" w:rsidRPr="00847EC8" w:rsidRDefault="00D44797" w:rsidP="00FF39A6">
                          <w:pPr>
                            <w:pStyle w:val="Sinespaciado"/>
                            <w:jc w:val="center"/>
                            <w:rPr>
                              <w:rFonts w:ascii="Segoe UI" w:hAnsi="Segoe UI" w:cs="Segoe UI"/>
                              <w:b/>
                              <w:sz w:val="24"/>
                              <w:lang w:val="es-ES"/>
                            </w:rPr>
                          </w:pPr>
                          <w:r w:rsidRPr="00847EC8">
                            <w:rPr>
                              <w:rFonts w:ascii="Segoe UI" w:hAnsi="Segoe UI" w:cs="Segoe UI"/>
                              <w:b/>
                              <w:sz w:val="24"/>
                              <w:lang w:val="es-ES"/>
                            </w:rPr>
                            <w:t>AUTORIZACIÓN DE SALIDA DE CÓMPUTO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DEAC05" id="Cuadro de texto 7" o:spid="_x0000_s1027" type="#_x0000_t202" style="position:absolute;margin-left:158.3pt;margin-top:.95pt;width:253.8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" filled="f" stroked="f" strokeweight=".5pt">
              <v:textbox>
                <w:txbxContent>
                  <w:p w14:paraId="6B3D2D07" w14:textId="455C03FD" w:rsidR="00401F47" w:rsidRPr="00847EC8" w:rsidRDefault="00D44797" w:rsidP="00FF39A6">
                    <w:pPr>
                      <w:pStyle w:val="Sinespaciado"/>
                      <w:jc w:val="center"/>
                      <w:rPr>
                        <w:rFonts w:ascii="Segoe UI" w:hAnsi="Segoe UI" w:cs="Segoe UI"/>
                        <w:b/>
                        <w:sz w:val="24"/>
                        <w:lang w:val="es-ES"/>
                      </w:rPr>
                    </w:pPr>
                    <w:r w:rsidRPr="00847EC8">
                      <w:rPr>
                        <w:rFonts w:ascii="Segoe UI" w:hAnsi="Segoe UI" w:cs="Segoe UI"/>
                        <w:b/>
                        <w:sz w:val="24"/>
                        <w:lang w:val="es-ES"/>
                      </w:rPr>
                      <w:t>AUTORIZACIÓN DE SALIDA DE CÓMPUTO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9A12B3A" w14:textId="7ACA4ECD" w:rsidR="001031E0" w:rsidRDefault="001031E0" w:rsidP="009A33EE">
    <w:pPr>
      <w:pStyle w:val="Encabezado"/>
      <w:rPr>
        <w:sz w:val="12"/>
      </w:rPr>
    </w:pPr>
  </w:p>
  <w:p w14:paraId="5A271929" w14:textId="0D254754" w:rsidR="00401F47" w:rsidRDefault="00DF7EC4" w:rsidP="009A33EE">
    <w:pPr>
      <w:pStyle w:val="Encabezado"/>
      <w:rPr>
        <w:sz w:val="12"/>
      </w:rPr>
    </w:pPr>
    <w:r>
      <w:rPr>
        <w:sz w:val="12"/>
      </w:rPr>
      <w:softHyphen/>
    </w:r>
  </w:p>
  <w:p w14:paraId="1F94551E" w14:textId="5685AE76" w:rsidR="00401F47" w:rsidRDefault="00847EC8" w:rsidP="00245192">
    <w:pPr>
      <w:pStyle w:val="Encabezado"/>
      <w:rPr>
        <w:sz w:val="12"/>
      </w:rPr>
    </w:pPr>
    <w:r w:rsidRPr="00401F47">
      <w:rPr>
        <w:noProof/>
        <w:sz w:val="12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E6CA58" wp14:editId="07E9BE7D">
              <wp:simplePos x="0" y="0"/>
              <wp:positionH relativeFrom="column">
                <wp:posOffset>868679</wp:posOffset>
              </wp:positionH>
              <wp:positionV relativeFrom="paragraph">
                <wp:posOffset>24130</wp:posOffset>
              </wp:positionV>
              <wp:extent cx="1762125" cy="4191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12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16D464" w14:textId="77777777" w:rsidR="00D44797" w:rsidRPr="00401F47" w:rsidRDefault="00D44797" w:rsidP="00D44797">
                          <w:pPr>
                            <w:pStyle w:val="ndice1"/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401F47">
                            <w:rPr>
                              <w:sz w:val="18"/>
                              <w:szCs w:val="18"/>
                              <w:lang w:val="es-ES"/>
                            </w:rPr>
                            <w:t>FECHA DE ELABORACIÓN:</w:t>
                          </w:r>
                        </w:p>
                        <w:p w14:paraId="2CDEF777" w14:textId="44B59385" w:rsidR="00D44797" w:rsidRPr="00401F47" w:rsidRDefault="00D44797" w:rsidP="00D44797">
                          <w:pPr>
                            <w:pStyle w:val="ndice1"/>
                            <w:jc w:val="center"/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02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-0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0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23</w:t>
                          </w:r>
                        </w:p>
                        <w:p w14:paraId="0050F407" w14:textId="60B014B2" w:rsidR="00401F47" w:rsidRPr="0042270A" w:rsidRDefault="00401F47" w:rsidP="00D44797">
                          <w:pPr>
                            <w:pStyle w:val="Sinespaciado"/>
                            <w:jc w:val="center"/>
                            <w:rPr>
                              <w:rFonts w:ascii="Segoe" w:hAnsi="Segoe"/>
                              <w:b/>
                              <w:sz w:val="14"/>
                              <w:szCs w:val="14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6CA5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margin-left:68.4pt;margin-top:1.9pt;width:138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" filled="f" stroked="f" strokeweight=".5pt">
              <v:textbox>
                <w:txbxContent>
                  <w:p w14:paraId="5E16D464" w14:textId="77777777" w:rsidR="00D44797" w:rsidRPr="00401F47" w:rsidRDefault="00D44797" w:rsidP="00D44797">
                    <w:pPr>
                      <w:pStyle w:val="ndice1"/>
                      <w:jc w:val="center"/>
                      <w:rPr>
                        <w:sz w:val="18"/>
                        <w:szCs w:val="18"/>
                        <w:lang w:val="es-ES"/>
                      </w:rPr>
                    </w:pPr>
                    <w:r w:rsidRPr="00401F47">
                      <w:rPr>
                        <w:sz w:val="18"/>
                        <w:szCs w:val="18"/>
                        <w:lang w:val="es-ES"/>
                      </w:rPr>
                      <w:t>FECHA DE ELABORACIÓN:</w:t>
                    </w:r>
                  </w:p>
                  <w:p w14:paraId="2CDEF777" w14:textId="44B59385" w:rsidR="00D44797" w:rsidRPr="00401F47" w:rsidRDefault="00D44797" w:rsidP="00D44797">
                    <w:pPr>
                      <w:pStyle w:val="ndice1"/>
                      <w:jc w:val="center"/>
                      <w:rPr>
                        <w:b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02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-0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3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-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2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0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23</w:t>
                    </w:r>
                  </w:p>
                  <w:p w14:paraId="0050F407" w14:textId="60B014B2" w:rsidR="00401F47" w:rsidRPr="0042270A" w:rsidRDefault="00401F47" w:rsidP="00D44797">
                    <w:pPr>
                      <w:pStyle w:val="Sinespaciado"/>
                      <w:jc w:val="center"/>
                      <w:rPr>
                        <w:rFonts w:ascii="Segoe" w:hAnsi="Segoe"/>
                        <w:b/>
                        <w:sz w:val="14"/>
                        <w:szCs w:val="1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D44797" w:rsidRPr="00401F47">
      <w:rPr>
        <w:noProof/>
        <w:sz w:val="1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A7F62" wp14:editId="300DC62F">
              <wp:simplePos x="0" y="0"/>
              <wp:positionH relativeFrom="column">
                <wp:posOffset>4977130</wp:posOffset>
              </wp:positionH>
              <wp:positionV relativeFrom="paragraph">
                <wp:posOffset>20320</wp:posOffset>
              </wp:positionV>
              <wp:extent cx="1813560" cy="4191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3560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735A00" w14:textId="77777777" w:rsidR="00401F47" w:rsidRPr="00D44797" w:rsidRDefault="00401F47" w:rsidP="00D44797">
                          <w:pPr>
                            <w:pStyle w:val="ndice1"/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D44797">
                            <w:rPr>
                              <w:sz w:val="18"/>
                              <w:szCs w:val="18"/>
                              <w:lang w:val="es-ES"/>
                            </w:rPr>
                            <w:t>FECHA DE ACTUALIZACIÓN:</w:t>
                          </w:r>
                        </w:p>
                        <w:p w14:paraId="656A742C" w14:textId="70A098CD" w:rsidR="00D44797" w:rsidRPr="00401F47" w:rsidRDefault="00D44797" w:rsidP="00D44797">
                          <w:pPr>
                            <w:pStyle w:val="ndice1"/>
                            <w:jc w:val="center"/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02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-0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0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="003B3111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5</w:t>
                          </w:r>
                        </w:p>
                        <w:p w14:paraId="1450A1F2" w14:textId="5E831285" w:rsidR="00401F47" w:rsidRPr="0042270A" w:rsidRDefault="00401F47" w:rsidP="00D44797">
                          <w:pPr>
                            <w:pStyle w:val="Sinespaciado"/>
                            <w:jc w:val="center"/>
                            <w:rPr>
                              <w:rFonts w:ascii="Segoe" w:hAnsi="Segoe"/>
                              <w:b/>
                              <w:sz w:val="14"/>
                              <w:szCs w:val="14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A7F62" id="Cuadro de texto 4" o:spid="_x0000_s1029" type="#_x0000_t202" style="position:absolute;margin-left:391.9pt;margin-top:1.6pt;width:142.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" filled="f" stroked="f" strokeweight=".5pt">
              <v:textbox>
                <w:txbxContent>
                  <w:p w14:paraId="70735A00" w14:textId="77777777" w:rsidR="00401F47" w:rsidRPr="00D44797" w:rsidRDefault="00401F47" w:rsidP="00D44797">
                    <w:pPr>
                      <w:pStyle w:val="ndice1"/>
                      <w:jc w:val="center"/>
                      <w:rPr>
                        <w:sz w:val="18"/>
                        <w:szCs w:val="18"/>
                        <w:lang w:val="es-ES"/>
                      </w:rPr>
                    </w:pPr>
                    <w:r w:rsidRPr="00D44797">
                      <w:rPr>
                        <w:sz w:val="18"/>
                        <w:szCs w:val="18"/>
                        <w:lang w:val="es-ES"/>
                      </w:rPr>
                      <w:t>FECHA DE ACTUALIZACIÓN:</w:t>
                    </w:r>
                  </w:p>
                  <w:p w14:paraId="656A742C" w14:textId="70A098CD" w:rsidR="00D44797" w:rsidRPr="00401F47" w:rsidRDefault="00D44797" w:rsidP="00D44797">
                    <w:pPr>
                      <w:pStyle w:val="ndice1"/>
                      <w:jc w:val="center"/>
                      <w:rPr>
                        <w:b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02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-0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3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-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2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0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2</w:t>
                    </w:r>
                    <w:r w:rsidR="003B3111">
                      <w:rPr>
                        <w:b/>
                        <w:sz w:val="18"/>
                        <w:szCs w:val="18"/>
                        <w:lang w:val="es-ES"/>
                      </w:rPr>
                      <w:t>5</w:t>
                    </w:r>
                  </w:p>
                  <w:p w14:paraId="1450A1F2" w14:textId="5E831285" w:rsidR="00401F47" w:rsidRPr="0042270A" w:rsidRDefault="00401F47" w:rsidP="00D44797">
                    <w:pPr>
                      <w:pStyle w:val="Sinespaciado"/>
                      <w:jc w:val="center"/>
                      <w:rPr>
                        <w:rFonts w:ascii="Segoe" w:hAnsi="Segoe"/>
                        <w:b/>
                        <w:sz w:val="14"/>
                        <w:szCs w:val="1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D44797" w:rsidRPr="00401F47">
      <w:rPr>
        <w:noProof/>
        <w:sz w:val="1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410D13" wp14:editId="2838C75F">
              <wp:simplePos x="0" y="0"/>
              <wp:positionH relativeFrom="column">
                <wp:posOffset>2961005</wp:posOffset>
              </wp:positionH>
              <wp:positionV relativeFrom="paragraph">
                <wp:posOffset>24765</wp:posOffset>
              </wp:positionV>
              <wp:extent cx="1737360" cy="373380"/>
              <wp:effectExtent l="0" t="0" r="0" b="762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373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E2D92B" w14:textId="77777777" w:rsidR="00401F47" w:rsidRPr="00D44797" w:rsidRDefault="00401F47" w:rsidP="00D44797">
                          <w:pPr>
                            <w:pStyle w:val="ndice1"/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D44797">
                            <w:rPr>
                              <w:sz w:val="18"/>
                              <w:szCs w:val="18"/>
                              <w:lang w:val="es-ES"/>
                            </w:rPr>
                            <w:t>VIGENCIA A PARTIR DE:</w:t>
                          </w:r>
                        </w:p>
                        <w:p w14:paraId="2F3D5217" w14:textId="425A8D60" w:rsidR="00D44797" w:rsidRPr="00401F47" w:rsidRDefault="00D44797" w:rsidP="00D44797">
                          <w:pPr>
                            <w:pStyle w:val="ndice1"/>
                            <w:jc w:val="center"/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02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-0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401F47"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0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ES"/>
                            </w:rPr>
                            <w:t>23</w:t>
                          </w:r>
                        </w:p>
                        <w:p w14:paraId="28B22E8C" w14:textId="5846CD42" w:rsidR="00401F47" w:rsidRPr="0042270A" w:rsidRDefault="00401F47" w:rsidP="00D44797">
                          <w:pPr>
                            <w:pStyle w:val="ndice1"/>
                            <w:jc w:val="center"/>
                            <w:rPr>
                              <w:b/>
                              <w:sz w:val="14"/>
                              <w:szCs w:val="14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410D13" id="Cuadro de texto 5" o:spid="_x0000_s1030" type="#_x0000_t202" style="position:absolute;margin-left:233.15pt;margin-top:1.95pt;width:136.8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" filled="f" stroked="f" strokeweight=".5pt">
              <v:textbox>
                <w:txbxContent>
                  <w:p w14:paraId="5BE2D92B" w14:textId="77777777" w:rsidR="00401F47" w:rsidRPr="00D44797" w:rsidRDefault="00401F47" w:rsidP="00D44797">
                    <w:pPr>
                      <w:pStyle w:val="ndice1"/>
                      <w:jc w:val="center"/>
                      <w:rPr>
                        <w:sz w:val="18"/>
                        <w:szCs w:val="18"/>
                        <w:lang w:val="es-ES"/>
                      </w:rPr>
                    </w:pPr>
                    <w:r w:rsidRPr="00D44797">
                      <w:rPr>
                        <w:sz w:val="18"/>
                        <w:szCs w:val="18"/>
                        <w:lang w:val="es-ES"/>
                      </w:rPr>
                      <w:t>VIGENCIA A PARTIR DE:</w:t>
                    </w:r>
                  </w:p>
                  <w:p w14:paraId="2F3D5217" w14:textId="425A8D60" w:rsidR="00D44797" w:rsidRPr="00401F47" w:rsidRDefault="00D44797" w:rsidP="00D44797">
                    <w:pPr>
                      <w:pStyle w:val="ndice1"/>
                      <w:jc w:val="center"/>
                      <w:rPr>
                        <w:b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02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-0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3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-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2</w:t>
                    </w:r>
                    <w:r w:rsidRPr="00401F47">
                      <w:rPr>
                        <w:b/>
                        <w:sz w:val="18"/>
                        <w:szCs w:val="18"/>
                        <w:lang w:val="es-ES"/>
                      </w:rPr>
                      <w:t>0</w:t>
                    </w:r>
                    <w:r>
                      <w:rPr>
                        <w:b/>
                        <w:sz w:val="18"/>
                        <w:szCs w:val="18"/>
                        <w:lang w:val="es-ES"/>
                      </w:rPr>
                      <w:t>23</w:t>
                    </w:r>
                  </w:p>
                  <w:p w14:paraId="28B22E8C" w14:textId="5846CD42" w:rsidR="00401F47" w:rsidRPr="0042270A" w:rsidRDefault="00401F47" w:rsidP="00D44797">
                    <w:pPr>
                      <w:pStyle w:val="ndice1"/>
                      <w:jc w:val="center"/>
                      <w:rPr>
                        <w:b/>
                        <w:sz w:val="14"/>
                        <w:szCs w:val="1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D44797" w:rsidRPr="005F7EA8">
      <w:rPr>
        <w:noProof/>
        <w:sz w:val="1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5D9296" wp14:editId="167883AB">
              <wp:simplePos x="0" y="0"/>
              <wp:positionH relativeFrom="column">
                <wp:posOffset>1085850</wp:posOffset>
              </wp:positionH>
              <wp:positionV relativeFrom="paragraph">
                <wp:posOffset>15240</wp:posOffset>
              </wp:positionV>
              <wp:extent cx="5874385" cy="0"/>
              <wp:effectExtent l="0" t="0" r="5715" b="1270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438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A375BE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640832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.2pt" to="548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" strokecolor="#a375be" strokeweight="1pt"/>
          </w:pict>
        </mc:Fallback>
      </mc:AlternateContent>
    </w:r>
  </w:p>
  <w:p w14:paraId="18922057" w14:textId="0A5C11A5" w:rsidR="00401F47" w:rsidRDefault="00401F47" w:rsidP="00245192">
    <w:pPr>
      <w:pStyle w:val="Encabezado"/>
      <w:rPr>
        <w:sz w:val="12"/>
      </w:rPr>
    </w:pPr>
  </w:p>
  <w:p w14:paraId="38EF652D" w14:textId="2E44253A" w:rsidR="00401F47" w:rsidRDefault="00401F47" w:rsidP="00245192">
    <w:pPr>
      <w:pStyle w:val="Encabezado"/>
      <w:rPr>
        <w:sz w:val="12"/>
      </w:rPr>
    </w:pPr>
  </w:p>
  <w:p w14:paraId="0C134AEA" w14:textId="77777777" w:rsidR="00CA7C38" w:rsidRDefault="00CA7C38" w:rsidP="00245192">
    <w:pPr>
      <w:pStyle w:val="Encabezado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5267"/>
    <w:multiLevelType w:val="hybridMultilevel"/>
    <w:tmpl w:val="20523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7744"/>
    <w:multiLevelType w:val="hybridMultilevel"/>
    <w:tmpl w:val="9D7AD6A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932E9"/>
    <w:multiLevelType w:val="hybridMultilevel"/>
    <w:tmpl w:val="CC488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4CAC"/>
    <w:multiLevelType w:val="hybridMultilevel"/>
    <w:tmpl w:val="641856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C7FED"/>
    <w:multiLevelType w:val="hybridMultilevel"/>
    <w:tmpl w:val="F08A7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41D5"/>
    <w:multiLevelType w:val="hybridMultilevel"/>
    <w:tmpl w:val="700876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37076">
    <w:abstractNumId w:val="5"/>
  </w:num>
  <w:num w:numId="2" w16cid:durableId="703166522">
    <w:abstractNumId w:val="3"/>
  </w:num>
  <w:num w:numId="3" w16cid:durableId="861435520">
    <w:abstractNumId w:val="1"/>
  </w:num>
  <w:num w:numId="4" w16cid:durableId="1407923397">
    <w:abstractNumId w:val="4"/>
  </w:num>
  <w:num w:numId="5" w16cid:durableId="1063333659">
    <w:abstractNumId w:val="0"/>
  </w:num>
  <w:num w:numId="6" w16cid:durableId="1568540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attachedTemplate r:id="rId1"/>
  <w:defaultTabStop w:val="708"/>
  <w:hyphenationZone w:val="425"/>
  <w:characterSpacingControl w:val="doNotCompress"/>
  <w:printTwoOnOne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13"/>
    <w:rsid w:val="0000431C"/>
    <w:rsid w:val="00005157"/>
    <w:rsid w:val="000063E4"/>
    <w:rsid w:val="00055C4D"/>
    <w:rsid w:val="000633BF"/>
    <w:rsid w:val="00071CEB"/>
    <w:rsid w:val="000B092C"/>
    <w:rsid w:val="000C66DF"/>
    <w:rsid w:val="000D1B1F"/>
    <w:rsid w:val="000F7BF9"/>
    <w:rsid w:val="001031E0"/>
    <w:rsid w:val="00127F0E"/>
    <w:rsid w:val="001475AD"/>
    <w:rsid w:val="00166344"/>
    <w:rsid w:val="00186250"/>
    <w:rsid w:val="001D295E"/>
    <w:rsid w:val="001E760E"/>
    <w:rsid w:val="00201963"/>
    <w:rsid w:val="002061C5"/>
    <w:rsid w:val="0020774F"/>
    <w:rsid w:val="002236F3"/>
    <w:rsid w:val="00245192"/>
    <w:rsid w:val="002842D0"/>
    <w:rsid w:val="00287C9C"/>
    <w:rsid w:val="00290F51"/>
    <w:rsid w:val="002B31D6"/>
    <w:rsid w:val="0030462C"/>
    <w:rsid w:val="00324C56"/>
    <w:rsid w:val="003829FF"/>
    <w:rsid w:val="003A568D"/>
    <w:rsid w:val="003B2DDC"/>
    <w:rsid w:val="003B3111"/>
    <w:rsid w:val="003F3966"/>
    <w:rsid w:val="004010E3"/>
    <w:rsid w:val="00401C01"/>
    <w:rsid w:val="00401F47"/>
    <w:rsid w:val="00412997"/>
    <w:rsid w:val="0042270A"/>
    <w:rsid w:val="004A5437"/>
    <w:rsid w:val="004D32A2"/>
    <w:rsid w:val="004F4CB6"/>
    <w:rsid w:val="00520758"/>
    <w:rsid w:val="00525D79"/>
    <w:rsid w:val="0054546E"/>
    <w:rsid w:val="005500B6"/>
    <w:rsid w:val="00553854"/>
    <w:rsid w:val="00570322"/>
    <w:rsid w:val="00580031"/>
    <w:rsid w:val="005827FA"/>
    <w:rsid w:val="005846AE"/>
    <w:rsid w:val="00591C77"/>
    <w:rsid w:val="00593ED7"/>
    <w:rsid w:val="005C5A76"/>
    <w:rsid w:val="005D07FE"/>
    <w:rsid w:val="005F7241"/>
    <w:rsid w:val="00606E13"/>
    <w:rsid w:val="00622A11"/>
    <w:rsid w:val="00630258"/>
    <w:rsid w:val="00630C76"/>
    <w:rsid w:val="00636509"/>
    <w:rsid w:val="006422D5"/>
    <w:rsid w:val="00646B08"/>
    <w:rsid w:val="006501C4"/>
    <w:rsid w:val="0067697C"/>
    <w:rsid w:val="006C08D2"/>
    <w:rsid w:val="006D1B5A"/>
    <w:rsid w:val="00714E4E"/>
    <w:rsid w:val="00755EEC"/>
    <w:rsid w:val="007746F2"/>
    <w:rsid w:val="00793AEE"/>
    <w:rsid w:val="0079793A"/>
    <w:rsid w:val="007B4B6F"/>
    <w:rsid w:val="007D0890"/>
    <w:rsid w:val="007D5814"/>
    <w:rsid w:val="007E2B0D"/>
    <w:rsid w:val="007E4C5C"/>
    <w:rsid w:val="00801B6F"/>
    <w:rsid w:val="008172B3"/>
    <w:rsid w:val="00847EC8"/>
    <w:rsid w:val="00855D85"/>
    <w:rsid w:val="00865F4A"/>
    <w:rsid w:val="008C52C5"/>
    <w:rsid w:val="008F1EEE"/>
    <w:rsid w:val="00911A37"/>
    <w:rsid w:val="0097085A"/>
    <w:rsid w:val="009A33EE"/>
    <w:rsid w:val="009B4F4E"/>
    <w:rsid w:val="009C748B"/>
    <w:rsid w:val="009E1315"/>
    <w:rsid w:val="009E4FC2"/>
    <w:rsid w:val="009E638A"/>
    <w:rsid w:val="00A03117"/>
    <w:rsid w:val="00A05560"/>
    <w:rsid w:val="00A66C8A"/>
    <w:rsid w:val="00A92ACB"/>
    <w:rsid w:val="00A92B96"/>
    <w:rsid w:val="00AB122E"/>
    <w:rsid w:val="00AC3564"/>
    <w:rsid w:val="00AF2E14"/>
    <w:rsid w:val="00B0526F"/>
    <w:rsid w:val="00BA40C2"/>
    <w:rsid w:val="00BC5298"/>
    <w:rsid w:val="00BD4FE5"/>
    <w:rsid w:val="00C04989"/>
    <w:rsid w:val="00C11F73"/>
    <w:rsid w:val="00C37826"/>
    <w:rsid w:val="00C977C3"/>
    <w:rsid w:val="00CA7C38"/>
    <w:rsid w:val="00D322DF"/>
    <w:rsid w:val="00D44797"/>
    <w:rsid w:val="00D56841"/>
    <w:rsid w:val="00D61BE3"/>
    <w:rsid w:val="00D62938"/>
    <w:rsid w:val="00D73A91"/>
    <w:rsid w:val="00D74272"/>
    <w:rsid w:val="00DA2EB3"/>
    <w:rsid w:val="00DB01C7"/>
    <w:rsid w:val="00DB1799"/>
    <w:rsid w:val="00DB264C"/>
    <w:rsid w:val="00DB771E"/>
    <w:rsid w:val="00DE5858"/>
    <w:rsid w:val="00DF7EC4"/>
    <w:rsid w:val="00E00E41"/>
    <w:rsid w:val="00E0524A"/>
    <w:rsid w:val="00E327A6"/>
    <w:rsid w:val="00E63741"/>
    <w:rsid w:val="00E91E4B"/>
    <w:rsid w:val="00EA76C0"/>
    <w:rsid w:val="00EB4A9C"/>
    <w:rsid w:val="00EB7D82"/>
    <w:rsid w:val="00EE7C58"/>
    <w:rsid w:val="00F4100D"/>
    <w:rsid w:val="00F563CD"/>
    <w:rsid w:val="00FA0F96"/>
    <w:rsid w:val="00FC122B"/>
    <w:rsid w:val="00FC5645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6B3C25CC"/>
  <w15:docId w15:val="{0D371536-94DA-4AF1-B620-F45E0648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8A"/>
    <w:rPr>
      <w:rFonts w:ascii="Segoe" w:hAnsi="Segoe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858"/>
  </w:style>
  <w:style w:type="paragraph" w:styleId="Piedepgina">
    <w:name w:val="footer"/>
    <w:basedOn w:val="Normal"/>
    <w:link w:val="PiedepginaCar"/>
    <w:uiPriority w:val="99"/>
    <w:unhideWhenUsed/>
    <w:rsid w:val="00DE5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858"/>
  </w:style>
  <w:style w:type="paragraph" w:styleId="Textodeglobo">
    <w:name w:val="Balloon Text"/>
    <w:basedOn w:val="Normal"/>
    <w:link w:val="TextodegloboCar"/>
    <w:uiPriority w:val="99"/>
    <w:semiHidden/>
    <w:unhideWhenUsed/>
    <w:rsid w:val="00245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1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4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0F5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642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A0F96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FF39A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22A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delista3-nfasis1">
    <w:name w:val="List Table 3 Accent 1"/>
    <w:basedOn w:val="Tablanormal"/>
    <w:uiPriority w:val="48"/>
    <w:rsid w:val="006501C4"/>
    <w:pPr>
      <w:spacing w:after="0" w:line="240" w:lineRule="auto"/>
    </w:pPr>
    <w:tblPr>
      <w:tblStyleRowBandSize w:val="1"/>
      <w:tblStyleColBandSize w:val="1"/>
      <w:tblBorders>
        <w:top w:val="single" w:sz="4" w:space="0" w:color="62B7C4" w:themeColor="accent1"/>
        <w:left w:val="single" w:sz="4" w:space="0" w:color="62B7C4" w:themeColor="accent1"/>
        <w:bottom w:val="single" w:sz="4" w:space="0" w:color="62B7C4" w:themeColor="accent1"/>
        <w:right w:val="single" w:sz="4" w:space="0" w:color="62B7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B7C4" w:themeFill="accent1"/>
      </w:tcPr>
    </w:tblStylePr>
    <w:tblStylePr w:type="lastRow">
      <w:rPr>
        <w:b/>
        <w:bCs/>
      </w:rPr>
      <w:tblPr/>
      <w:tcPr>
        <w:tcBorders>
          <w:top w:val="double" w:sz="4" w:space="0" w:color="62B7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B7C4" w:themeColor="accent1"/>
          <w:right w:val="single" w:sz="4" w:space="0" w:color="62B7C4" w:themeColor="accent1"/>
        </w:tcBorders>
      </w:tcPr>
    </w:tblStylePr>
    <w:tblStylePr w:type="band1Horz">
      <w:tblPr/>
      <w:tcPr>
        <w:tcBorders>
          <w:top w:val="single" w:sz="4" w:space="0" w:color="62B7C4" w:themeColor="accent1"/>
          <w:bottom w:val="single" w:sz="4" w:space="0" w:color="62B7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B7C4" w:themeColor="accent1"/>
          <w:left w:val="nil"/>
        </w:tcBorders>
      </w:tcPr>
    </w:tblStylePr>
    <w:tblStylePr w:type="swCell">
      <w:tblPr/>
      <w:tcPr>
        <w:tcBorders>
          <w:top w:val="double" w:sz="4" w:space="0" w:color="62B7C4" w:themeColor="accent1"/>
          <w:right w:val="nil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rsid w:val="001D295E"/>
    <w:pPr>
      <w:spacing w:after="0" w:line="240" w:lineRule="auto"/>
      <w:ind w:left="220" w:hanging="2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tas\AppData\Local\Microsoft\Windows\INetCache\Content.Outlook\YC0P8N23\Plantilla%20Vertical%20Word%20V02%20(002).dotx" TargetMode="External"/></Relationships>
</file>

<file path=word/theme/theme1.xml><?xml version="1.0" encoding="utf-8"?>
<a:theme xmlns:a="http://schemas.openxmlformats.org/drawingml/2006/main" name="Tema de Office">
  <a:themeElements>
    <a:clrScheme name="Gatsi">
      <a:dk1>
        <a:sysClr val="windowText" lastClr="000000"/>
      </a:dk1>
      <a:lt1>
        <a:sysClr val="window" lastClr="FFFFFF"/>
      </a:lt1>
      <a:dk2>
        <a:srgbClr val="939599"/>
      </a:dk2>
      <a:lt2>
        <a:srgbClr val="BFC0C1"/>
      </a:lt2>
      <a:accent1>
        <a:srgbClr val="62B7C4"/>
      </a:accent1>
      <a:accent2>
        <a:srgbClr val="336167"/>
      </a:accent2>
      <a:accent3>
        <a:srgbClr val="71BDC9"/>
      </a:accent3>
      <a:accent4>
        <a:srgbClr val="B3E3EA"/>
      </a:accent4>
      <a:accent5>
        <a:srgbClr val="4C7C90"/>
      </a:accent5>
      <a:accent6>
        <a:srgbClr val="A375BE"/>
      </a:accent6>
      <a:hlink>
        <a:srgbClr val="71C99C"/>
      </a:hlink>
      <a:folHlink>
        <a:srgbClr val="A375BE"/>
      </a:folHlink>
    </a:clrScheme>
    <a:fontScheme name="DTM">
      <a:majorFont>
        <a:latin typeface="Segoe "/>
        <a:ea typeface=""/>
        <a:cs typeface=""/>
      </a:majorFont>
      <a:minorFont>
        <a:latin typeface="Sego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A37F-2B12-46D8-AB0D-54EBEA40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Vertical Word V02 (002).dotx</Template>
  <TotalTime>2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</dc:creator>
  <cp:keywords/>
  <dc:description/>
  <cp:lastModifiedBy>Office 18</cp:lastModifiedBy>
  <cp:revision>2</cp:revision>
  <cp:lastPrinted>2023-03-02T23:52:00Z</cp:lastPrinted>
  <dcterms:created xsi:type="dcterms:W3CDTF">2023-12-14T00:03:00Z</dcterms:created>
  <dcterms:modified xsi:type="dcterms:W3CDTF">2023-12-14T00:03:00Z</dcterms:modified>
</cp:coreProperties>
</file>